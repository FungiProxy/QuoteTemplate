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 Industrial Solutions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John Smith, P.E.</w:t>
        <w:tab/>
        <w:tab/>
        <w:tab/>
        <w:tab/>
        <w:tab/>
        <w:t xml:space="preserve">         Quote #: Q-2024-UNIFIED-SINGLE-001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2 QTY LS2000-115VAC-S-12             $ 1,250.00 EACH</w:t>
        <w:br/>
        <w:br/>
        <w:t>• Supply Voltage: 115VAC</w:t>
        <w:br/>
        <w:t>• Output: 10 Amp SPDT Relay</w:t>
        <w:br/>
        <w:t>• Fail-Safe: Selectable Fail-Safe High or Low Level</w:t>
        <w:br/>
        <w:t>• Process Connection: ¾" 300 PSI NPT, SS (300 PSI Max.)</w:t>
        <w:br/>
        <w:t>• Insulator: UHMWPE, 4" Long (450 F)</w:t>
        <w:br/>
        <w:t>• Probe: ½" Diameter 316SS x 12"</w:t>
        <w:br/>
        <w:t>• Housing: Cast Aluminum, NEMA 7, C, D; NEMA 9, E, F, &amp; G</w:t>
        <w:br/>
        <w:t>• Warranty: 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6-8 weeks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