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 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Process Connection: {{pc_size}} {{pc_rate}} {{pc_type}}, {{pc_matt}} ({{max_pressure}}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For longer probes please add $ {{length_adder}} {{adder_per}}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</TotalTime>
  <Application>EasyOffice/7.6.2.1.0$Windows_X86_64 LibreOffice_project/0bc4d647150f05f02b71ccb5539a4012b57f1faf</Application>
  <AppVersion>15.0000</AppVersion>
  <Pages>1</Pages>
  <Words>144</Words>
  <Characters>940</Characters>
  <CharactersWithSpaces>1155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2024-05-09T15:32:00Z</dcterms:created>
  <dc:creator>STU BABBITT</dc:creator>
  <dc:description/>
  <dc:language>en-US</dc:language>
  <cp:lastModifiedBy/>
  <cp:lastPrinted>2024-04-19T08:56:00Z</cp:lastPrinted>
  <dcterms:modified xsi:type="dcterms:W3CDTF">2025-07-14T00:06:32Z</dcterms:modified>
  <cp:revision>8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