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{{date}}</w:t>
      </w:r>
    </w:p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{{customer_name}}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ATTN:</w:t>
      </w:r>
      <w:r>
        <w:rPr>
          <w:b w:val="false"/>
          <w:bCs w:val="false"/>
          <w:sz w:val="22"/>
          <w:szCs w:val="22"/>
        </w:rPr>
        <w:t xml:space="preserve"> {{attention_name}}                                                                  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Quote #: </w:t>
      </w:r>
      <w:r>
        <w:rPr>
          <w:b w:val="false"/>
          <w:bCs w:val="false"/>
          <w:sz w:val="22"/>
          <w:szCs w:val="22"/>
        </w:rPr>
        <w:t>{{quote_number}}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Subject: LT9000 Level Transmitter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 are pleased to quote on the following equipment for your upcoming applications: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rPr>
          <w:sz w:val="22"/>
          <w:szCs w:val="22"/>
        </w:rPr>
        <w:t>{{quantity}} QTY</w:t>
        <w:tab/>
        <w:tab/>
      </w:r>
      <w:r>
        <w:rPr>
          <w:b/>
          <w:sz w:val="22"/>
          <w:szCs w:val="22"/>
        </w:rPr>
        <w:t xml:space="preserve">{{part_number}} LEVEL TRANSMITTER            </w:t>
      </w:r>
      <w:r>
        <w:rPr>
          <w:sz w:val="22"/>
          <w:szCs w:val="22"/>
        </w:rPr>
        <w:t>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Continuous Level Transmitter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Output: 4 to 20mA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Process Connection: {{pc_size}} {{pc_rate}} {{pc_type}}, {{pc_matt}} ({{max_pressure}} Max.)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 w:val="22"/>
          <w:szCs w:val="22"/>
        </w:rPr>
        <w:t>Insulator: {{ins_material}}, {{ins_length}}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Probe: {{probe_size}}" Diameter {{probe_material}} x {{probe_length}}"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2-Year Warranty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Delivery: {{lead_time}}</w:t>
        <w:tab/>
        <w:tab/>
        <w:tab/>
        <w:tab/>
        <w:tab/>
        <w:t>FCA; Factory, Houston, TX</w:t>
      </w:r>
    </w:p>
    <w:p>
      <w:pPr>
        <w:pStyle w:val="Normal"/>
        <w:rPr/>
      </w:pPr>
      <w:r>
        <w:rPr>
          <w:sz w:val="22"/>
          <w:szCs w:val="22"/>
        </w:rPr>
        <w:t>Terms: Net 30 days W.A.C. or CC</w:t>
        <w:tab/>
        <w:tab/>
        <w:tab/>
        <w:tab/>
        <w:t>Quotation valid for 30 days.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  <w:t>APPLICATION NOTES</w:t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pacing w:val="-5"/>
          <w:sz w:val="22"/>
          <w:szCs w:val="22"/>
        </w:rPr>
        <w:t xml:space="preserve">THE LT 9000 IS DESIGNED TO BE USED IN </w:t>
      </w:r>
      <w:r>
        <w:rPr>
          <w:b/>
          <w:spacing w:val="-5"/>
          <w:sz w:val="22"/>
          <w:szCs w:val="22"/>
          <w:u w:val="single"/>
        </w:rPr>
        <w:t>ELECTRICALLY CONDUCTIVE LIQUIDS THAT DO NOT LEAVE A RESIDUE ON THE PROBE</w:t>
      </w:r>
      <w:r>
        <w:rPr>
          <w:b/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  A wet electrically conductive coating will give an indication of level at the highest point that there is a continuous coating from the surface of the fluid.</w:t>
      </w:r>
    </w:p>
    <w:p>
      <w:pPr>
        <w:pStyle w:val="Normal"/>
        <w:jc w:val="both"/>
        <w:rPr/>
      </w:pPr>
      <w:r>
        <w:rPr>
          <w:spacing w:val="-5"/>
          <w:sz w:val="22"/>
          <w:szCs w:val="22"/>
        </w:rPr>
        <w:t>The LT 9000 will give a varying output, if the conductivity of the material changes.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For proper operation, the LT 9000 must be grounded to the fluid.  In non-metallic tanks, extra grounding provisions may be necessary. It is good engineering practice to provide a separate independent high-level alarm in critical applications, rather than using a set point based on the 4-20mA output.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LibreOffice/25.2.4.3$Windows_X86_64 LibreOffice_project/33e196637044ead23f5c3226cde09b47731f7e27</Application>
  <AppVersion>15.0000</AppVersion>
  <Pages>2</Pages>
  <Words>231</Words>
  <Characters>1373</Characters>
  <CharactersWithSpaces>1672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2024-05-09T13:01:00Z</dcterms:created>
  <dc:creator>STU BABBITT</dc:creator>
  <dc:description/>
  <dc:language>en-US</dc:language>
  <cp:lastModifiedBy/>
  <cp:lastPrinted>2024-05-09T09:55:00Z</cp:lastPrinted>
  <dcterms:modified xsi:type="dcterms:W3CDTF">2025-08-04T07:18:55Z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339072894c18cb329be3047fe44e78a2459f5425621559c7c3822f92b831e8fe_x0000__x0000__x0000_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