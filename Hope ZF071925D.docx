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Hope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Hope ZF071925D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135</Words>
  <Characters>909</Characters>
  <CharactersWithSpaces>1062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2025-07-19T03:49:01Z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