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qwer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wert</w:t>
        <w:tab/>
        <w:tab/>
        <w:tab/>
        <w:tab/>
        <w:tab/>
        <w:t xml:space="preserve">         Quote #: Q-20250709-0905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LS2000-115VAC-H-22"              $675.00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{{MISSING: probe_size}}" Diameter 316SS x 22.0"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