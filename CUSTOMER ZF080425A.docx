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CUSTOMER ZF080425A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$455.00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 4" UHMWPE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10.0"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126</Words>
  <Characters>854</Characters>
  <CharactersWithSpaces>1000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2025-07-19T04:30:13Z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