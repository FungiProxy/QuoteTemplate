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ACME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John Smith</w:t>
        <w:tab/>
        <w:tab/>
        <w:tab/>
        <w:tab/>
        <w:tab/>
        <w:t xml:space="preserve">         Quote #: ZF070925C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LS2000-115VAC-H-22"              $675.00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4" Long (450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Halar Coated x 22"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</TotalTime>
  <Application>LibreOffice/25.2.4.3$Windows_X86_64 LibreOffice_project/33e196637044ead23f5c3226cde09b47731f7e27</Application>
  <AppVersion>15.0000</AppVersion>
  <Pages>1</Pages>
  <Words>137</Words>
  <Characters>812</Characters>
  <CharactersWithSpaces>967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2025-07-09T09:04:22Z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