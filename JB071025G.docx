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July 10,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asdf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Contact Person</w:t>
        <w:tab/>
        <w:tab/>
        <w:tab/>
        <w:tab/>
        <w:tab/>
        <w:t xml:space="preserve">         Quote #: JB071025G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Subject: LS2000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1 QTY </w:t>
        <w:tab/>
        <w:t>LS2000-115VAC-U-5"              $525.00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Supply Voltage: 115VAC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10 Amp SPDT Relay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Process Connection: 3/4"{{MISSING:  pc_rate }}NPT, 316SS (300 PSI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Insulator: UHMWPE, 2"  (180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Probe: ½" Diameter UHMWPE Blind End x 5"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C, D; NEMA 9, E, F, &amp; G</w:t>
      </w:r>
    </w:p>
    <w:p>
      <w:pPr>
        <w:pStyle w:val="Normal"/>
        <w:numPr>
          <w:ilvl w:val="0"/>
          <w:numId w:val="3"/>
        </w:numPr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t>For longer probes please add $40.0 per inch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John Nicholosi</w:t>
      </w:r>
    </w:p>
    <w:p>
      <w:pPr>
        <w:pStyle w:val="Normal"/>
        <w:rPr/>
      </w:pPr>
      <w:r>
        <w:rPr>
          <w:szCs w:val="24"/>
        </w:rPr>
        <w:t>(713) 467-4438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John@babbitt.us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default" r:id="rId10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89</TotalTime>
  <Application>LibreOffice/25.2.4.3$Windows_X86_64 LibreOffice_project/33e196637044ead23f5c3226cde09b47731f7e27</Application>
  <AppVersion>15.0000</AppVersion>
  <Pages>1</Pages>
  <Words>135</Words>
  <Characters>874</Characters>
  <CharactersWithSpaces>1026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2024-05-09T12:58:00Z</dcterms:created>
  <dc:creator>STU BABBITT</dc:creator>
  <dc:description/>
  <dc:language>en-US</dc:language>
  <cp:lastModifiedBy/>
  <cp:lastPrinted>2020-03-19T08:13:00Z</cp:lastPrinted>
  <dcterms:modified xsi:type="dcterms:W3CDTF">2025-07-10T04:11:00Z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