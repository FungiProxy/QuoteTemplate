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t>Quote #: CUSTOMER ZF080425D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Multi-Item Quote}}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Item 1: 1 QTY FS10000-115VAC-S-6"             $1920.00 EACH</w:t>
      </w:r>
      <w:r>
        <w:br/>
      </w:r>
      <w:r>
        <w:t>• Supply Voltage: 115VAC Electronics mounted in a non-metallic 10” x 8” x 5” NEMA 4X enclosure w/ clear acrylic window.</w:t>
      </w:r>
      <w:r>
        <w:br/>
      </w:r>
      <w:r>
        <w:t>• Output: 5 Amp DPDT Relay</w:t>
      </w:r>
      <w:r>
        <w:br/>
      </w:r>
      <w:r>
        <w:t>• Process Connection: 3/4" None NPT, 316SS</w:t>
      </w:r>
      <w:r>
        <w:br/>
      </w:r>
      <w:r>
        <w:t>• Insulator: UHMWPE, 2 (180 F)</w:t>
      </w:r>
      <w:r>
        <w:br/>
      </w:r>
      <w:r>
        <w:t>• Probe: ½" Diameter 316 Stainless Steel x 6.0"</w:t>
      </w:r>
      <w:r>
        <w:br/>
      </w:r>
      <w:r>
        <w:t>• Housing: Cast Aluminum, NEMA 7, C, D; NEMA 9, E, F, &amp; G</w:t>
      </w:r>
      <w:r>
        <w:br/>
      </w:r>
      <w:r/>
      <w:r>
        <w:br/>
      </w:r>
      <w:r>
        <w:t>Item 2: 1 QTY LS2000-115VAC-S-10"             $455.00 EACH</w:t>
      </w:r>
      <w:r>
        <w:br/>
      </w:r>
      <w:r>
        <w:t>• Supply Voltage: 115VAC</w:t>
      </w:r>
      <w:r>
        <w:br/>
      </w:r>
      <w:r>
        <w:t>• Output: 10 Amp SPDT Relay</w:t>
      </w:r>
      <w:r>
        <w:br/>
      </w:r>
      <w:r>
        <w:t>• Process Connection: 3/4" None NPT, 316SS (300 Max.)</w:t>
      </w:r>
      <w:r>
        <w:br/>
      </w:r>
      <w:r>
        <w:t>• Insulator: UHMWPE, 4 (180 F)</w:t>
      </w:r>
      <w:r>
        <w:br/>
      </w:r>
      <w:r>
        <w:t>• Probe: ½" Diameter 316 Stainless Steel x 10.0"</w:t>
      </w:r>
      <w:r>
        <w:br/>
      </w:r>
      <w:r>
        <w:t>• Housing: Cast Aluminum, NEMA 7, C, D; NEMA 9, E, F, &amp;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Quote Total: $2375.00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2025-08-04T07:19:19Z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