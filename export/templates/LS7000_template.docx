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jpeg" ContentType="image/jpeg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</w:p>
    <w:p>
      <w:pPr>
        <w:pStyle w:val="Normal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rPr/>
      </w:pP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/>
      </w:pPr>
      <w:r>
        <w:rPr>
          <w:rFonts w:eastAsia="Arial"/>
          <w:b/>
          <w:szCs w:val="24"/>
        </w:rPr>
        <w:t xml:space="preserve">                                                      </w:t>
      </w:r>
    </w:p>
    <w:p>
      <w:pPr>
        <w:pStyle w:val="Normal"/>
        <w:rPr/>
      </w:pPr>
      <w:r>
        <w:rPr/>
        <w:t>Subject: LS7000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2 Form C contacts 5 Amp DPDT Relay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Adjustable Time Delay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Built-in Fuse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 xml:space="preserve">Process Connection: {{pc_size}} {{pc_rate}} {{pc_type}}, {{pc_matt}} ({{max_pressure}} Max.)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({{ins_temp}} F)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D; NEMA 9, E, F, &amp; G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4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4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>Delivery: {{lead_time}}</w:t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13</TotalTime>
  <Application>LibreOffice/25.2.4.3$Windows_X86_64 LibreOffice_project/33e196637044ead23f5c3226cde09b47731f7e27</Application>
  <AppVersion>15.0000</AppVersion>
  <Pages>1</Pages>
  <Words>135</Words>
  <Characters>897</Characters>
  <CharactersWithSpaces>1102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2024-05-09T15:32:00Z</dcterms:created>
  <dc:creator>STU BABBITT</dc:creator>
  <dc:description/>
  <dc:language>en-US</dc:language>
  <cp:lastModifiedBy/>
  <cp:lastPrinted>2024-04-19T08:56:00Z</cp:lastPrinted>
  <dcterms:modified xsi:type="dcterms:W3CDTF">2025-08-04T07:17:26Z</dcterms:modified>
  <cp:revision>10</cp:revision>
  <dc:subject/>
  <dc:title>Date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d27c40af47849af699182fca393512bc2ff49646a95ef3912c6b4a20c64f9ba3_x0000__x0000__x0000_</vt:lpwstr>
  </property>
</Properties>
</file>