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JJ070925C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LS2000-115VAC-S-7"              $455.00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2" 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7"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