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July 10, 2025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asdf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ATTN:</w:t>
        <w:tab/>
        <w:t xml:space="preserve"> Contact Person</w:t>
        <w:tab/>
        <w:tab/>
        <w:tab/>
        <w:tab/>
        <w:tab/>
        <w:t xml:space="preserve">         Quote #: ASD071025A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  <w:t>Subject: LS2000 Level Switch Quote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1 QTY </w:t>
        <w:tab/>
        <w:t>LS2000-115VAC-U-5"-1"TC              $525.00   EACH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Supply Voltage: 115VAC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10 Amp SPDT Relay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Selectable Fail-Safe High or Low Level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Process Connection: 1"  Tri-Clamp, SS (300 PSI Max.)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Insulator: UHMWPE, 2"  (180 F)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Probe: ½" Diameter UHMWPE Blind End x 5"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Housing: Cast Aluminum, NEMA 7, C, D; NEMA 9, E, F, &amp; G</w:t>
      </w:r>
    </w:p>
    <w:p>
      <w:pPr>
        <w:pStyle w:val="Normal"/>
        <w:numPr>
          <w:ilvl w:val="0"/>
          <w:numId w:val="3"/>
        </w:numPr>
        <w:ind w:hanging="360" w:left="1800" w:right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2"/>
        </w:numPr>
        <w:rPr/>
      </w:pPr>
      <w:r>
        <w:rPr/>
        <w:t>For longer probes please add $ 45.00 per foot</w:t>
      </w:r>
    </w:p>
    <w:p>
      <w:pPr>
        <w:pStyle w:val="Normal"/>
        <w:numPr>
          <w:ilvl w:val="0"/>
          <w:numId w:val="2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2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 xml:space="preserve">Delivery: </w:t>
        <w:tab/>
        <w:tab/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John Nicholosi</w:t>
      </w:r>
    </w:p>
    <w:p>
      <w:pPr>
        <w:pStyle w:val="Normal"/>
        <w:rPr/>
      </w:pPr>
      <w:r>
        <w:rPr>
          <w:szCs w:val="24"/>
        </w:rPr>
        <w:t>(713) 467-4438</w:t>
      </w:r>
    </w:p>
    <w:p>
      <w:pPr>
        <w:pStyle w:val="Normal"/>
        <w:rPr>
          <w:szCs w:val="24"/>
        </w:rPr>
      </w:pPr>
      <w:r>
        <w:rPr>
          <w:color w:val="0000FF"/>
          <w:szCs w:val="24"/>
          <w:u w:val="single"/>
        </w:rPr>
        <w:t>John@babbitt.us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footerReference w:type="default" r:id="rId10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88</TotalTime>
  <Application>LibreOffice/25.2.4.3$Windows_X86_64 LibreOffice_project/33e196637044ead23f5c3226cde09b47731f7e27</Application>
  <AppVersion>15.0000</AppVersion>
  <Pages>1</Pages>
  <Words>137</Words>
  <Characters>846</Characters>
  <CharactersWithSpaces>1002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2024-05-09T12:58:00Z</dcterms:created>
  <dc:creator>STU BABBITT</dc:creator>
  <dc:description/>
  <dc:language>en-US</dc:language>
  <cp:lastModifiedBy/>
  <cp:lastPrinted>2020-03-19T08:13:00Z</cp:lastPrinted>
  <dcterms:modified xsi:type="dcterms:W3CDTF">2025-07-10T03:31:35Z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40de499700698b5e1432d09c738ab5ff5cae32707bcee27cdcb1c8988f4e96bd_x0000__x0000__x0000_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