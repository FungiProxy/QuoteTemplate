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Pope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t>Quote #: Pope ZF080425D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$455.00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124</Words>
  <Characters>841</Characters>
  <CharactersWithSpaces>985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2025-08-04T07:16:03Z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