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ZF071925A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$ 455.00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1 - 2 Weeks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135</Words>
  <Characters>909</Characters>
  <CharactersWithSpaces>1062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2025-07-19T03:49:01Z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