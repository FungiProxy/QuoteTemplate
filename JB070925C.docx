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qwer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asdf</w:t>
        <w:tab/>
        <w:tab/>
        <w:tab/>
        <w:tab/>
        <w:tab/>
        <w:t xml:space="preserve">         Quote #: JB070925C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LS2000-115VAC-S-10"              $455.00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1</Pages>
  <Words>137</Words>
  <Characters>812</Characters>
  <CharactersWithSpaces>967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2025-07-09T09:04:22Z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