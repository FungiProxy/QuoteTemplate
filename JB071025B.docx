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JB071025B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LS2000-115VAC-S-10"              $455.00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3/4" 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4" Long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316 Stainless Steel x 10"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t>For longer probes please add $45.0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{{MISSING: employee_name}}</w:t>
      </w:r>
    </w:p>
    <w:p>
      <w:pPr>
        <w:pStyle w:val="Normal"/>
        <w:rPr/>
      </w:pPr>
      <w:r>
        <w:t>{{MISSING: employee_phone}}</w:t>
      </w:r>
    </w:p>
    <w:p>
      <w:pPr>
        <w:pStyle w:val="Normal"/>
        <w:rPr>
          <w:szCs w:val="24"/>
        </w:rPr>
      </w:pPr>
      <w:r>
        <w:t>{{MISSING: 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99</TotalTime>
  <Application>LibreOffice/25.2.4.3$Windows_X86_64 LibreOffice_project/33e196637044ead23f5c3226cde09b47731f7e27</Application>
  <AppVersion>15.0000</AppVersion>
  <Pages>1</Pages>
  <Words>133</Words>
  <Characters>886</Characters>
  <CharactersWithSpaces>1039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2025-07-10T06:58:49Z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