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LS2000-115VAC-U-5"-1"TC              $525.00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1"  Tri-Clamp, 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2" 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UHMWPE Blind End x 5"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88</TotalTime>
  <Application>LibreOffice/25.2.4.3$Windows_X86_64 LibreOffice_project/33e196637044ead23f5c3226cde09b47731f7e27</Application>
  <AppVersion>15.0000</AppVersion>
  <Pages>1</Pages>
  <Words>137</Words>
  <Characters>846</Characters>
  <CharactersWithSpaces>1002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2025-07-10T03:31:35Z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