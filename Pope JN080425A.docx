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Pope JN080425A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LS7000-115VAC-S-10"              $ $715.00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 xml:space="preserve">Process Connection: 1"  NPT, 316SS (1500 PSI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4.0 4.0" Teflon (450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10.0"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John Nicholosi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LibreOffice/25.2.4.3$Windows_X86_64 LibreOffice_project/33e196637044ead23f5c3226cde09b47731f7e27</Application>
  <AppVersion>15.0000</AppVersion>
  <Pages>1</Pages>
  <Words>136</Words>
  <Characters>898</Characters>
  <CharactersWithSpaces>1104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2025-07-19T04:32:09Z</dcterms:modified>
  <cp:revision>9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