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t xml:space="preserve">August 04, 2025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Pope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ATTN:</w:t>
        <w:tab/>
        <w:t xml:space="preserve"> Contact Person</w:t>
        <w:tab/>
        <w:tab/>
        <w:tab/>
        <w:tab/>
        <w:tab/>
        <w:t xml:space="preserve">         </w:t>
      </w:r>
    </w:p>
    <w:p>
      <w:pPr>
        <w:pStyle w:val="Normal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rPr/>
      </w:pPr>
      <w:r>
        <w:t>Quote #: Pope ZF080425G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t>Subject: Multi-Item Quote}}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>Item 1: 1 QTY LS7000-115VAC-S-10"             $715.00 EACH</w:t>
      </w:r>
      <w:r>
        <w:br/>
      </w:r>
      <w:r>
        <w:t>• Supply Voltage: 115VAC</w:t>
      </w:r>
      <w:r>
        <w:br/>
      </w:r>
      <w:r>
        <w:t>• Output: 2 Form C contacts 5 Amp DPDT Relay</w:t>
      </w:r>
      <w:r>
        <w:br/>
      </w:r>
      <w:r>
        <w:t>• Process Connection: 1" None NPT, 316SS (1500 Max.)</w:t>
      </w:r>
      <w:r>
        <w:br/>
      </w:r>
      <w:r>
        <w:t>• Insulator: Teflon, 4 (450 F)</w:t>
      </w:r>
      <w:r>
        <w:br/>
      </w:r>
      <w:r>
        <w:t>• Probe: ½" Diameter 316 Stainless Steel x 10.0"</w:t>
      </w:r>
      <w:r>
        <w:br/>
      </w:r>
      <w:r>
        <w:t>• Housing: Cast Aluminum, NEMA 7, D; NEMA 9, E, F, &amp; G</w:t>
      </w:r>
      <w:r>
        <w:br/>
      </w:r>
      <w:r/>
      <w:r>
        <w:br/>
      </w:r>
      <w:r>
        <w:t>Item 2: 1 QTY LS2000-115VAC-S-10"             $455.00 EACH</w:t>
      </w:r>
      <w:r>
        <w:br/>
      </w:r>
      <w:r>
        <w:t>• Supply Voltage: 115VAC</w:t>
      </w:r>
      <w:r>
        <w:br/>
      </w:r>
      <w:r>
        <w:t>• Output: 10 Amp SPDT Relay</w:t>
      </w:r>
      <w:r>
        <w:br/>
      </w:r>
      <w:r>
        <w:t>• Process Connection: 3/4" None NPT, 316SS (300 Max.)</w:t>
      </w:r>
      <w:r>
        <w:br/>
      </w:r>
      <w:r>
        <w:t>• Insulator: UHMWPE, 4 (180 F)</w:t>
      </w:r>
      <w:r>
        <w:br/>
      </w:r>
      <w:r>
        <w:t>• Probe: ½" Diameter 316 Stainless Steel x 10.0"</w:t>
      </w:r>
      <w:r>
        <w:br/>
      </w:r>
      <w:r>
        <w:t>• Housing: Cast Aluminum, NEMA 7, C, D; NEMA 9, E, F, &amp;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t>Quote Total: $1170.00</w:t>
      </w:r>
    </w:p>
    <w:p>
      <w:pPr>
        <w:pStyle w:val="Normal"/>
        <w:rPr/>
      </w:pPr>
      <w:r>
        <w:rPr/>
      </w:r>
    </w:p>
    <w:p>
      <w:pPr>
        <w:pStyle w:val="Normal"/>
        <w:rPr/>
      </w:pPr>
      <w:r/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t>Delivery: In Stock</w:t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t>Zoe Fleming</w:t>
      </w:r>
    </w:p>
    <w:p>
      <w:pPr>
        <w:pStyle w:val="Normal"/>
        <w:rPr/>
      </w:pPr>
      <w:r>
        <w:t>(713) 467-4438</w:t>
      </w:r>
    </w:p>
    <w:p>
      <w:pPr>
        <w:pStyle w:val="Normal"/>
        <w:rPr>
          <w:szCs w:val="24"/>
        </w:rPr>
      </w:pPr>
      <w:r>
        <w:t>Zoe@babbittt.us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default" r:id="rId10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114</TotalTime>
  <Application>LibreOffice/25.2.4.3$Windows_X86_64 LibreOffice_project/33e196637044ead23f5c3226cde09b47731f7e27</Application>
  <AppVersion>15.0000</AppVersion>
  <Pages>1</Pages>
  <Words>46</Words>
  <Characters>458</Characters>
  <CharactersWithSpaces>524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2025-08-04T07:19:19Z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