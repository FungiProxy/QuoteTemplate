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Industrial Manufacturing Co.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Sarah Johnson</w:t>
        <w:tab/>
        <w:tab/>
        <w:tab/>
        <w:tab/>
        <w:tab/>
        <w:t xml:space="preserve">         Quote #: Q-2024-UNIFIED-MULTI-001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Multi-Item Quote}}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ITEM 1: LS2000 - LS2000-115VAC-S-12</w:t>
        <w:br/>
        <w:t>1 QTY             $ 1,250.00 EACH</w:t>
        <w:br/>
        <w:br/>
        <w:t>Technical Specifications:</w:t>
        <w:br/>
        <w:t>• Supply Voltage: 115VAC</w:t>
        <w:br/>
        <w:t>• Output: 10 Amp SPDT Relay</w:t>
        <w:br/>
        <w:t>• Fail-Safe: Selectable Fail-Safe High or Low Level</w:t>
        <w:br/>
        <w:t>• Process Connection: ¾" 300 PSI NPT, SS (300 PSI Max.)</w:t>
        <w:br/>
        <w:t>• Insulator: UHMWPE, 4" Long (450 F)</w:t>
        <w:br/>
        <w:t>• Probe: ½" Diameter 316SS x 12"</w:t>
        <w:br/>
        <w:t>• Housing: Cast Aluminum, NEMA 7, C, D; NEMA 9, E, F, &amp; G</w:t>
        <w:br/>
        <w:t>• Warranty: 2-Year Warranty</w:t>
        <w:br/>
        <w:br/>
        <w:t>---</w:t>
        <w:br/>
        <w:br/>
        <w:t>ITEM 2: LS7000 - LS7000-230VAC-S-18</w:t>
        <w:br/>
        <w:t>2 QTY             $ 1,850.00 EACH</w:t>
        <w:br/>
        <w:br/>
        <w:t>Technical Specifications:</w:t>
        <w:br/>
        <w:t>• Supply Voltage: 230VAC</w:t>
        <w:br/>
        <w:t>• Output: 10 Amp SPDT Relay</w:t>
        <w:br/>
        <w:t>• Fail-Safe: Selectable Fail-Safe High or Low Level</w:t>
        <w:br/>
        <w:t>• Process Connection: 1" 500 PSI NPT, SS (500 PSI Max.)</w:t>
        <w:br/>
        <w:t>• Insulator: Teflon, 6" Long (500 F)</w:t>
        <w:br/>
        <w:t>• Probe: ½" Diameter 316SS x 18"</w:t>
        <w:br/>
        <w:t>• Housing: Cast Aluminum, NEMA 7, C, D; NEMA 9, E, F, &amp; G</w:t>
        <w:br/>
        <w:t>• Temperature Range: Operating Temperature: -40Â°F to 750°F</w:t>
        <w:br/>
        <w:t>• Warranty: 2-Year Warranty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QUOTE SUMMARY</w:t>
        <w:br/>
        <w:t>==================================================</w:t>
        <w:br/>
        <w:t>Item | Part Number | Model | Qty | Unit Price | Total</w:t>
        <w:br/>
        <w:t>--------------------------------------------------</w:t>
        <w:br/>
        <w:t>1 | LS2000-115VAC-S-12 | LS2000 | 1 | $1250.00 | $1250.00</w:t>
        <w:br/>
        <w:t>2 | LS7000-230VAC-S-18 | LS7000 | 2 | $1850.00 | $3700.00</w:t>
        <w:br/>
        <w:t>--------------------------------------------------</w:t>
        <w:br/>
        <w:t>GRAND TOTAL: $4950.00</w:t>
      </w:r>
    </w:p>
    <w:p>
      <w:pPr>
        <w:pStyle w:val="Normal"/>
        <w:rPr/>
      </w:pPr>
      <w:r>
        <w:rPr/>
      </w:r>
    </w:p>
    <w:p>
      <w:pPr>
        <w:pStyle w:val="Normal"/>
        <w:rPr/>
      </w:pPr>
      <w:r/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8-10 weeks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John Nicholosi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114</TotalTime>
  <Application>LibreOffice/25.2.4.3$Windows_X86_64 LibreOffice_project/33e196637044ead23f5c3226cde09b47731f7e27</Application>
  <AppVersion>15.0000</AppVersion>
  <Pages>1</Pages>
  <Words>46</Words>
  <Characters>458</Characters>
  <CharactersWithSpaces>524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2025-08-04T05:05:56Z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