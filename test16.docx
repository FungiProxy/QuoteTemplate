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09,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aaaa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asdf</w:t>
        <w:tab/>
        <w:tab/>
        <w:tab/>
        <w:tab/>
        <w:tab/>
        <w:t xml:space="preserve">         Quote #: Q-20250709-1125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LS2000-115VAC-U-10"              $715.00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Process Connection: ¾” 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UHMWPE, 4" Long (180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UHMWPE Blind End x 10"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For longer probes please add $ 45.00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John Nicholosi</w:t>
      </w:r>
    </w:p>
    <w:p>
      <w:pPr>
        <w:pStyle w:val="Normal"/>
        <w:rPr/>
      </w:pPr>
      <w:r>
        <w:rPr>
          <w:szCs w:val="24"/>
        </w:rPr>
        <w:t>(713) 467-4438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John@babbitt.us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15</TotalTime>
  <Application>LibreOffice/25.2.4.3$Windows_X86_64 LibreOffice_project/33e196637044ead23f5c3226cde09b47731f7e27</Application>
  <AppVersion>15.0000</AppVersion>
  <Pages>1</Pages>
  <Words>137</Words>
  <Characters>812</Characters>
  <CharactersWithSpaces>967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2025-07-09T09:04:22Z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