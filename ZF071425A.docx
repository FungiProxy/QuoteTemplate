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Customer Name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ZF071425A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LS7000-115VAC-S-10"-8"INS              $ 715.00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(1500 PSI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8" Long (180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EasyOffice/7.6.2.1.0$Windows_X86_64 LibreOffice_project/0bc4d647150f05f02b71ccb5539a4012b57f1faf</Application>
  <AppVersion>15.0000</AppVersion>
  <Pages>1</Pages>
  <Words>144</Words>
  <Characters>940</Characters>
  <CharactersWithSpaces>1155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2025-07-14T00:06:32Z</dcterms:modified>
  <cp:revision>8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