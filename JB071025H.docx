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Goober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JB071025H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LS2000-115VAC-H-18"-8"TEFINS              $675.00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3/4"{{MISSING:  pc_rate }}NPT,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 (Base: 4.0,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18"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$110.0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89</TotalTime>
  <Application>LibreOffice/25.2.4.3$Windows_X86_64 LibreOffice_project/33e196637044ead23f5c3226cde09b47731f7e27</Application>
  <AppVersion>15.0000</AppVersion>
  <Pages>1</Pages>
  <Words>135</Words>
  <Characters>874</Characters>
  <CharactersWithSpaces>1026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2025-07-10T04:11:00Z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